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3F254C" w14:paraId="4BC02FCD" w14:textId="77777777">
        <w:trPr>
          <w:trHeight w:val="795"/>
          <w:jc w:val="center"/>
        </w:trPr>
        <w:tc>
          <w:tcPr>
            <w:tcW w:w="5412" w:type="dxa"/>
          </w:tcPr>
          <w:p w14:paraId="43C38182" w14:textId="14C1F24D" w:rsidR="005A6D66" w:rsidRPr="00EE5AE0" w:rsidRDefault="009F4071" w:rsidP="00A67B29">
            <w:pPr>
              <w:pStyle w:val="Heading2"/>
              <w:rPr>
                <w:sz w:val="44"/>
                <w:szCs w:val="44"/>
              </w:rPr>
            </w:pPr>
            <w:r w:rsidRPr="00EE5AE0">
              <w:rPr>
                <w:sz w:val="44"/>
                <w:szCs w:val="44"/>
              </w:rPr>
              <w:t>[</w:t>
            </w:r>
            <w:r w:rsidRPr="00792277">
              <w:rPr>
                <w:sz w:val="40"/>
                <w:szCs w:val="40"/>
              </w:rPr>
              <w:t>company</w:t>
            </w:r>
            <w:r w:rsidRPr="00EE5AE0">
              <w:rPr>
                <w:sz w:val="44"/>
                <w:szCs w:val="44"/>
              </w:rPr>
              <w:t>_name]</w:t>
            </w:r>
          </w:p>
          <w:p w14:paraId="6393477C" w14:textId="0486B33E" w:rsidR="0053690F" w:rsidRDefault="0053690F" w:rsidP="001E3C2E"/>
          <w:p w14:paraId="3E970DFE" w14:textId="77777777" w:rsidR="00C764B3" w:rsidRPr="001E3C2E" w:rsidRDefault="00C764B3" w:rsidP="001E3C2E"/>
          <w:p w14:paraId="6A6CC9A3" w14:textId="77777777" w:rsidR="009F4071" w:rsidRDefault="009F4071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[address]</w:t>
            </w:r>
          </w:p>
          <w:p w14:paraId="4FA49964" w14:textId="27B897BF" w:rsidR="005A6D66" w:rsidRPr="001E3C2E" w:rsidRDefault="00396F5B" w:rsidP="001E3C2E">
            <w:r>
              <w:rPr>
                <w:sz w:val="20"/>
                <w:szCs w:val="20"/>
              </w:rPr>
              <w:t xml:space="preserve">Contact: </w:t>
            </w:r>
            <w:r w:rsidR="009F4071">
              <w:rPr>
                <w:sz w:val="20"/>
                <w:szCs w:val="20"/>
              </w:rPr>
              <w:t>[contact]</w:t>
            </w:r>
          </w:p>
        </w:tc>
        <w:tc>
          <w:tcPr>
            <w:tcW w:w="5388" w:type="dxa"/>
          </w:tcPr>
          <w:p w14:paraId="0471215C" w14:textId="77777777" w:rsidR="005A6D66" w:rsidRDefault="005A6D66" w:rsidP="00EA5C79">
            <w:pPr>
              <w:pStyle w:val="Heading1"/>
              <w:spacing w:line="480" w:lineRule="auto"/>
              <w:rPr>
                <w:color w:val="000000"/>
              </w:rPr>
            </w:pPr>
            <w:r w:rsidRPr="003F254C">
              <w:rPr>
                <w:color w:val="000000"/>
              </w:rPr>
              <w:t>INVOICE</w:t>
            </w:r>
          </w:p>
          <w:p w14:paraId="03197FD2" w14:textId="63AEAFF1" w:rsidR="008C175E" w:rsidRPr="0053690F" w:rsidRDefault="008C175E" w:rsidP="008C175E">
            <w:pPr>
              <w:pStyle w:val="Labels"/>
              <w:spacing w:line="480" w:lineRule="auto"/>
              <w:rPr>
                <w:b/>
                <w:sz w:val="20"/>
                <w:szCs w:val="20"/>
              </w:rPr>
            </w:pPr>
            <w:r w:rsidRPr="0053690F">
              <w:rPr>
                <w:b/>
                <w:sz w:val="20"/>
                <w:szCs w:val="20"/>
              </w:rPr>
              <w:t>Invoice</w:t>
            </w:r>
            <w:r w:rsidR="002411E2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caps w:val="0"/>
                <w:sz w:val="20"/>
                <w:szCs w:val="20"/>
              </w:rPr>
              <w:t>[invoice_number]</w:t>
            </w:r>
          </w:p>
          <w:p w14:paraId="05267063" w14:textId="488BC239" w:rsidR="008C175E" w:rsidRDefault="008C175E" w:rsidP="008C175E">
            <w:pPr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 xml:space="preserve">Date: </w:t>
            </w:r>
            <w:r>
              <w:rPr>
                <w:sz w:val="20"/>
                <w:szCs w:val="20"/>
              </w:rPr>
              <w:t>[invoice_date]</w:t>
            </w:r>
          </w:p>
          <w:p w14:paraId="34A6DE53" w14:textId="7A82B7D2" w:rsidR="00A20BC5" w:rsidRDefault="00A20BC5" w:rsidP="008C175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Date: [due_date]</w:t>
            </w:r>
          </w:p>
          <w:p w14:paraId="789D75E1" w14:textId="35378776" w:rsidR="00A20BC5" w:rsidRPr="008C175E" w:rsidRDefault="00A20BC5" w:rsidP="00A20BC5">
            <w:pPr>
              <w:jc w:val="center"/>
            </w:pPr>
          </w:p>
        </w:tc>
      </w:tr>
    </w:tbl>
    <w:p w14:paraId="12D49CE7" w14:textId="77777777" w:rsidR="0093568C" w:rsidRDefault="0093568C" w:rsidP="001E3C2E"/>
    <w:p w14:paraId="019417D9" w14:textId="77777777" w:rsidR="00814974" w:rsidRPr="001E3C2E" w:rsidRDefault="00814974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00"/>
        <w:gridCol w:w="5400"/>
      </w:tblGrid>
      <w:tr w:rsidR="0093568C" w:rsidRPr="001E3C2E" w14:paraId="27CFDF06" w14:textId="77777777">
        <w:trPr>
          <w:trHeight w:val="1440"/>
          <w:jc w:val="center"/>
        </w:trPr>
        <w:tc>
          <w:tcPr>
            <w:tcW w:w="5400" w:type="dxa"/>
          </w:tcPr>
          <w:p w14:paraId="29638FB7" w14:textId="6A2B65D1" w:rsidR="0093568C" w:rsidRPr="00EA5C79" w:rsidRDefault="002411E2" w:rsidP="00D115C4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BILL </w:t>
            </w:r>
            <w:r w:rsidR="0093568C" w:rsidRPr="00EA5C79">
              <w:rPr>
                <w:sz w:val="20"/>
                <w:szCs w:val="20"/>
              </w:rPr>
              <w:t>To:</w:t>
            </w:r>
          </w:p>
          <w:p w14:paraId="337AAB35" w14:textId="77777777" w:rsidR="0093568C" w:rsidRDefault="00396F5B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[client_name]</w:t>
            </w:r>
          </w:p>
          <w:p w14:paraId="49EA8398" w14:textId="734FCEB3" w:rsidR="00396F5B" w:rsidRPr="00EA5C79" w:rsidRDefault="00396F5B" w:rsidP="001E3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[billing_address]</w:t>
            </w:r>
          </w:p>
        </w:tc>
        <w:tc>
          <w:tcPr>
            <w:tcW w:w="5400" w:type="dxa"/>
          </w:tcPr>
          <w:p w14:paraId="44C72EFE" w14:textId="77777777" w:rsidR="0093568C" w:rsidRPr="00EA5C79" w:rsidRDefault="0093568C" w:rsidP="00814974">
            <w:pPr>
              <w:pStyle w:val="Heading3"/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>Ship To:</w:t>
            </w:r>
          </w:p>
          <w:p w14:paraId="73820384" w14:textId="7F13D670" w:rsidR="00396F5B" w:rsidRDefault="00396F5B" w:rsidP="00396F5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2411E2">
              <w:rPr>
                <w:sz w:val="20"/>
                <w:szCs w:val="20"/>
              </w:rPr>
              <w:t>shipped_to_</w:t>
            </w:r>
            <w:r>
              <w:rPr>
                <w:sz w:val="20"/>
                <w:szCs w:val="20"/>
              </w:rPr>
              <w:t>client]</w:t>
            </w:r>
          </w:p>
          <w:p w14:paraId="07D23F37" w14:textId="3D41ADA4" w:rsidR="0093568C" w:rsidRPr="00EA5C79" w:rsidRDefault="00396F5B" w:rsidP="00396F5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[shipping_address]</w:t>
            </w:r>
          </w:p>
        </w:tc>
      </w:tr>
    </w:tbl>
    <w:p w14:paraId="6CABABF0" w14:textId="77777777" w:rsidR="0093568C" w:rsidRPr="001E3C2E" w:rsidRDefault="0093568C" w:rsidP="001E3C2E"/>
    <w:p w14:paraId="10F01053" w14:textId="77777777" w:rsidR="0093568C" w:rsidRPr="001E3C2E" w:rsidRDefault="0093568C" w:rsidP="001E3C2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6517"/>
        <w:gridCol w:w="1410"/>
        <w:gridCol w:w="1468"/>
        <w:gridCol w:w="1405"/>
      </w:tblGrid>
      <w:tr w:rsidR="00D4146A" w:rsidRPr="001E3C2E" w14:paraId="1CF0A2E7" w14:textId="77777777" w:rsidTr="008C175E">
        <w:trPr>
          <w:cantSplit/>
          <w:trHeight w:val="288"/>
          <w:jc w:val="center"/>
        </w:trPr>
        <w:tc>
          <w:tcPr>
            <w:tcW w:w="65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AEF6A0" w14:textId="77777777" w:rsidR="00D4146A" w:rsidRPr="001E3C2E" w:rsidRDefault="00EA5C79" w:rsidP="0021009B">
            <w:pPr>
              <w:pStyle w:val="ColumnHeadings"/>
            </w:pPr>
            <w:r w:rsidRPr="001E3C2E">
              <w:t>DESCRIPTION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3833FD" w14:textId="77777777" w:rsidR="00D4146A" w:rsidRPr="001E3C2E" w:rsidRDefault="00EA5C79" w:rsidP="0021009B">
            <w:pPr>
              <w:pStyle w:val="ColumnHeadings"/>
            </w:pPr>
            <w:r>
              <w:t>QUANTITY</w:t>
            </w:r>
          </w:p>
        </w:tc>
        <w:tc>
          <w:tcPr>
            <w:tcW w:w="14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2F3EE9" w14:textId="77777777" w:rsidR="00D4146A" w:rsidRPr="001E3C2E" w:rsidRDefault="00D4146A" w:rsidP="0021009B">
            <w:pPr>
              <w:pStyle w:val="ColumnHeadings"/>
            </w:pPr>
            <w:r w:rsidRPr="001E3C2E">
              <w:t>UNIT PRICE</w:t>
            </w:r>
          </w:p>
        </w:tc>
        <w:tc>
          <w:tcPr>
            <w:tcW w:w="14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8D4DDB" w14:textId="77777777" w:rsidR="00D4146A" w:rsidRPr="001E3C2E" w:rsidRDefault="00D4146A" w:rsidP="0021009B">
            <w:pPr>
              <w:pStyle w:val="ColumnHeadings"/>
            </w:pPr>
            <w:r w:rsidRPr="001E3C2E">
              <w:t>TOTAL</w:t>
            </w:r>
          </w:p>
        </w:tc>
      </w:tr>
      <w:tr w:rsidR="00D4146A" w:rsidRPr="001E3C2E" w14:paraId="5C35D561" w14:textId="77777777" w:rsidTr="008C175E">
        <w:trPr>
          <w:cantSplit/>
          <w:trHeight w:val="288"/>
          <w:jc w:val="center"/>
        </w:trPr>
        <w:tc>
          <w:tcPr>
            <w:tcW w:w="6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63150" w14:textId="77777777" w:rsidR="00D4146A" w:rsidRPr="001E3C2E" w:rsidRDefault="00D4146A" w:rsidP="0021009B"/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0BEA926" w14:textId="77777777" w:rsidR="00D4146A" w:rsidRPr="001E3C2E" w:rsidRDefault="00D4146A" w:rsidP="0021009B"/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D6BDD89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1EBC97" w14:textId="77777777" w:rsidR="00D4146A" w:rsidRPr="001E3C2E" w:rsidRDefault="00D4146A" w:rsidP="00D115C4">
            <w:pPr>
              <w:jc w:val="right"/>
            </w:pPr>
          </w:p>
        </w:tc>
      </w:tr>
      <w:tr w:rsidR="0093568C" w:rsidRPr="001E3C2E" w14:paraId="04270A8F" w14:textId="77777777" w:rsidTr="008C175E">
        <w:trPr>
          <w:cantSplit/>
          <w:trHeight w:val="288"/>
          <w:jc w:val="center"/>
        </w:trPr>
        <w:tc>
          <w:tcPr>
            <w:tcW w:w="6517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5BDCC415" w14:textId="77777777" w:rsidR="0093568C" w:rsidRPr="001E3C2E" w:rsidRDefault="0093568C" w:rsidP="001E3C2E"/>
        </w:tc>
        <w:tc>
          <w:tcPr>
            <w:tcW w:w="28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F5B423B" w14:textId="77777777" w:rsidR="0093568C" w:rsidRPr="001E3C2E" w:rsidRDefault="0093568C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089ACA" w14:textId="77777777" w:rsidR="0093568C" w:rsidRPr="001E3C2E" w:rsidRDefault="0093568C" w:rsidP="008C175E"/>
        </w:tc>
      </w:tr>
      <w:tr w:rsidR="0093568C" w:rsidRPr="001E3C2E" w14:paraId="09DC6D65" w14:textId="77777777" w:rsidTr="008C175E">
        <w:trPr>
          <w:cantSplit/>
          <w:trHeight w:val="288"/>
          <w:jc w:val="center"/>
        </w:trPr>
        <w:tc>
          <w:tcPr>
            <w:tcW w:w="6517" w:type="dxa"/>
            <w:vMerge/>
            <w:tcBorders>
              <w:left w:val="nil"/>
              <w:right w:val="nil"/>
            </w:tcBorders>
          </w:tcPr>
          <w:p w14:paraId="68CCB4E3" w14:textId="77777777" w:rsidR="0093568C" w:rsidRPr="001E3C2E" w:rsidRDefault="0093568C" w:rsidP="001E3C2E"/>
        </w:tc>
        <w:tc>
          <w:tcPr>
            <w:tcW w:w="28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44575D" w14:textId="791A33B4" w:rsidR="0093568C" w:rsidRPr="001E3C2E" w:rsidRDefault="0093568C" w:rsidP="0021009B">
            <w:pPr>
              <w:pStyle w:val="Labels"/>
            </w:pPr>
            <w:r w:rsidRPr="001E3C2E">
              <w:t>TAX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8D837AB" w14:textId="77777777" w:rsidR="0093568C" w:rsidRPr="001E3C2E" w:rsidRDefault="0093568C" w:rsidP="008C175E"/>
        </w:tc>
      </w:tr>
      <w:tr w:rsidR="00A20BC5" w:rsidRPr="001E3C2E" w14:paraId="5DF52AB7" w14:textId="77777777" w:rsidTr="008C175E">
        <w:trPr>
          <w:cantSplit/>
          <w:trHeight w:val="288"/>
          <w:jc w:val="center"/>
        </w:trPr>
        <w:tc>
          <w:tcPr>
            <w:tcW w:w="6517" w:type="dxa"/>
            <w:vMerge/>
            <w:tcBorders>
              <w:left w:val="nil"/>
              <w:right w:val="nil"/>
            </w:tcBorders>
          </w:tcPr>
          <w:p w14:paraId="3702F842" w14:textId="77777777" w:rsidR="00A20BC5" w:rsidRPr="001E3C2E" w:rsidRDefault="00A20BC5" w:rsidP="001E3C2E"/>
        </w:tc>
        <w:tc>
          <w:tcPr>
            <w:tcW w:w="28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FACB08" w14:textId="0B41B689" w:rsidR="00A20BC5" w:rsidRDefault="00706F92" w:rsidP="0021009B">
            <w:pPr>
              <w:pStyle w:val="Labels"/>
            </w:pPr>
            <w:r w:rsidRPr="001E3C2E">
              <w:t>SHIPPING &amp; HANDLING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B4B9739" w14:textId="77777777" w:rsidR="00A20BC5" w:rsidRPr="001E3C2E" w:rsidRDefault="00A20BC5" w:rsidP="008C175E"/>
        </w:tc>
      </w:tr>
      <w:tr w:rsidR="00A20BC5" w:rsidRPr="001E3C2E" w14:paraId="200F4934" w14:textId="77777777" w:rsidTr="008C175E">
        <w:trPr>
          <w:cantSplit/>
          <w:trHeight w:val="288"/>
          <w:jc w:val="center"/>
        </w:trPr>
        <w:tc>
          <w:tcPr>
            <w:tcW w:w="6517" w:type="dxa"/>
            <w:vMerge/>
            <w:tcBorders>
              <w:left w:val="nil"/>
              <w:right w:val="nil"/>
            </w:tcBorders>
          </w:tcPr>
          <w:p w14:paraId="5BA7B21D" w14:textId="77777777" w:rsidR="00A20BC5" w:rsidRPr="001E3C2E" w:rsidRDefault="00A20BC5" w:rsidP="001E3C2E"/>
        </w:tc>
        <w:tc>
          <w:tcPr>
            <w:tcW w:w="28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B68DA5A" w14:textId="07567760" w:rsidR="00A20BC5" w:rsidRPr="001E3C2E" w:rsidRDefault="00A20BC5" w:rsidP="0021009B">
            <w:pPr>
              <w:pStyle w:val="Labels"/>
            </w:pPr>
            <w:r>
              <w:t>DISCOUNT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8D840B" w14:textId="77777777" w:rsidR="00A20BC5" w:rsidRPr="001E3C2E" w:rsidRDefault="00A20BC5" w:rsidP="008C175E"/>
        </w:tc>
      </w:tr>
      <w:tr w:rsidR="0093568C" w:rsidRPr="001E3C2E" w14:paraId="6985A371" w14:textId="77777777" w:rsidTr="008C175E">
        <w:trPr>
          <w:cantSplit/>
          <w:trHeight w:val="288"/>
          <w:jc w:val="center"/>
        </w:trPr>
        <w:tc>
          <w:tcPr>
            <w:tcW w:w="6517" w:type="dxa"/>
            <w:vMerge/>
            <w:tcBorders>
              <w:left w:val="nil"/>
              <w:bottom w:val="nil"/>
              <w:right w:val="nil"/>
            </w:tcBorders>
          </w:tcPr>
          <w:p w14:paraId="49347F32" w14:textId="77777777" w:rsidR="0093568C" w:rsidRPr="001E3C2E" w:rsidRDefault="0093568C" w:rsidP="001E3C2E"/>
        </w:tc>
        <w:tc>
          <w:tcPr>
            <w:tcW w:w="28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0084BE" w14:textId="127B01E6" w:rsidR="0093568C" w:rsidRPr="00EA5C79" w:rsidRDefault="006F5E7C" w:rsidP="0021009B">
            <w:pPr>
              <w:pStyle w:val="Labels"/>
              <w:rPr>
                <w:b/>
              </w:rPr>
            </w:pPr>
            <w:r>
              <w:rPr>
                <w:b/>
              </w:rPr>
              <w:t xml:space="preserve">GRAND </w:t>
            </w:r>
            <w:r w:rsidR="0093568C" w:rsidRPr="00EA5C79">
              <w:rPr>
                <w:b/>
              </w:rPr>
              <w:t>TOTAL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F15638" w14:textId="77777777" w:rsidR="0093568C" w:rsidRPr="001E3C2E" w:rsidRDefault="0093568C" w:rsidP="008C175E"/>
        </w:tc>
      </w:tr>
    </w:tbl>
    <w:p w14:paraId="46DC250E" w14:textId="77777777" w:rsidR="00EA5C79" w:rsidRDefault="00EA5C79" w:rsidP="001E3C2E">
      <w:pPr>
        <w:rPr>
          <w:b/>
        </w:rPr>
      </w:pPr>
    </w:p>
    <w:p w14:paraId="72369AF4" w14:textId="77777777" w:rsidR="00396F5B" w:rsidRDefault="00396F5B" w:rsidP="00F3463D">
      <w:pPr>
        <w:spacing w:line="480" w:lineRule="auto"/>
        <w:rPr>
          <w:b/>
          <w:sz w:val="18"/>
        </w:rPr>
      </w:pPr>
    </w:p>
    <w:p w14:paraId="06865F5C" w14:textId="120202EB" w:rsidR="0093568C" w:rsidRPr="00F3463D" w:rsidRDefault="0053690F" w:rsidP="00F3463D">
      <w:pPr>
        <w:spacing w:line="480" w:lineRule="auto"/>
        <w:rPr>
          <w:b/>
          <w:sz w:val="18"/>
        </w:rPr>
      </w:pPr>
      <w:r w:rsidRPr="00F3463D">
        <w:rPr>
          <w:b/>
          <w:sz w:val="18"/>
        </w:rPr>
        <w:t>Additional Information/Comments</w:t>
      </w:r>
      <w:r w:rsidR="00EA5C79" w:rsidRPr="00F3463D">
        <w:rPr>
          <w:b/>
          <w:sz w:val="1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A5C79" w:rsidRPr="003F254C" w14:paraId="152ABFA1" w14:textId="77777777" w:rsidTr="003F254C">
        <w:trPr>
          <w:trHeight w:val="1993"/>
        </w:trPr>
        <w:tc>
          <w:tcPr>
            <w:tcW w:w="10773" w:type="dxa"/>
            <w:shd w:val="clear" w:color="auto" w:fill="auto"/>
          </w:tcPr>
          <w:p w14:paraId="6C04F4A8" w14:textId="7170A931" w:rsidR="00EA5C79" w:rsidRPr="00706F92" w:rsidRDefault="00E87169" w:rsidP="00706F92">
            <w:pPr>
              <w:rPr>
                <w:bCs/>
              </w:rPr>
            </w:pPr>
            <w:r>
              <w:rPr>
                <w:bCs/>
              </w:rPr>
              <w:t>[extra_remarks]</w:t>
            </w:r>
          </w:p>
        </w:tc>
      </w:tr>
    </w:tbl>
    <w:p w14:paraId="24063ADD" w14:textId="18BAA5A1" w:rsidR="00EA5C79" w:rsidRDefault="00EA5C79" w:rsidP="00301D7B">
      <w:pPr>
        <w:rPr>
          <w:b/>
        </w:rPr>
      </w:pPr>
    </w:p>
    <w:sectPr w:rsidR="00EA5C79" w:rsidSect="00473FA7">
      <w:footerReference w:type="default" r:id="rId8"/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DF21D" w14:textId="77777777" w:rsidR="00D25468" w:rsidRDefault="00D25468" w:rsidP="00F3463D">
      <w:pPr>
        <w:spacing w:line="240" w:lineRule="auto"/>
      </w:pPr>
      <w:r>
        <w:separator/>
      </w:r>
    </w:p>
  </w:endnote>
  <w:endnote w:type="continuationSeparator" w:id="0">
    <w:p w14:paraId="6D4F45DA" w14:textId="77777777" w:rsidR="00D25468" w:rsidRDefault="00D25468" w:rsidP="00F34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CA66" w14:textId="2DC69572" w:rsidR="00F3463D" w:rsidRPr="00A2402F" w:rsidRDefault="00F3463D" w:rsidP="00530DF9">
    <w:pPr>
      <w:pStyle w:val="Normal1"/>
      <w:jc w:val="cen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0D5E4" w14:textId="77777777" w:rsidR="00D25468" w:rsidRDefault="00D25468" w:rsidP="00F3463D">
      <w:pPr>
        <w:spacing w:line="240" w:lineRule="auto"/>
      </w:pPr>
      <w:r>
        <w:separator/>
      </w:r>
    </w:p>
  </w:footnote>
  <w:footnote w:type="continuationSeparator" w:id="0">
    <w:p w14:paraId="788438A1" w14:textId="77777777" w:rsidR="00D25468" w:rsidRDefault="00D25468" w:rsidP="00F346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ECC251C"/>
    <w:multiLevelType w:val="hybridMultilevel"/>
    <w:tmpl w:val="E5DCBE66"/>
    <w:lvl w:ilvl="0" w:tplc="F64448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04"/>
    <w:rsid w:val="00041D8A"/>
    <w:rsid w:val="00075D0D"/>
    <w:rsid w:val="00077903"/>
    <w:rsid w:val="000C367D"/>
    <w:rsid w:val="00101FBF"/>
    <w:rsid w:val="00107926"/>
    <w:rsid w:val="00123A5C"/>
    <w:rsid w:val="0018212F"/>
    <w:rsid w:val="00197968"/>
    <w:rsid w:val="001E3C2E"/>
    <w:rsid w:val="0021009B"/>
    <w:rsid w:val="00232AA9"/>
    <w:rsid w:val="002411E2"/>
    <w:rsid w:val="002C5FCE"/>
    <w:rsid w:val="00301D7B"/>
    <w:rsid w:val="00341D54"/>
    <w:rsid w:val="00374432"/>
    <w:rsid w:val="00396F5B"/>
    <w:rsid w:val="003F03CA"/>
    <w:rsid w:val="003F254C"/>
    <w:rsid w:val="00443DBC"/>
    <w:rsid w:val="004678AC"/>
    <w:rsid w:val="00473FA7"/>
    <w:rsid w:val="00491540"/>
    <w:rsid w:val="004A5D08"/>
    <w:rsid w:val="004F35F4"/>
    <w:rsid w:val="00530DF9"/>
    <w:rsid w:val="0053690F"/>
    <w:rsid w:val="00557C62"/>
    <w:rsid w:val="005A6D66"/>
    <w:rsid w:val="00641429"/>
    <w:rsid w:val="00661263"/>
    <w:rsid w:val="00695D04"/>
    <w:rsid w:val="006F5E7C"/>
    <w:rsid w:val="00701E3D"/>
    <w:rsid w:val="00706F92"/>
    <w:rsid w:val="00714547"/>
    <w:rsid w:val="0073730C"/>
    <w:rsid w:val="007423FE"/>
    <w:rsid w:val="0076749D"/>
    <w:rsid w:val="00790A09"/>
    <w:rsid w:val="00792277"/>
    <w:rsid w:val="007E657B"/>
    <w:rsid w:val="007F3D8D"/>
    <w:rsid w:val="00814974"/>
    <w:rsid w:val="008727B1"/>
    <w:rsid w:val="008A7F12"/>
    <w:rsid w:val="008C175E"/>
    <w:rsid w:val="008C1DFD"/>
    <w:rsid w:val="00922B64"/>
    <w:rsid w:val="0093568C"/>
    <w:rsid w:val="00977F4D"/>
    <w:rsid w:val="009F4071"/>
    <w:rsid w:val="00A20BC5"/>
    <w:rsid w:val="00A2402F"/>
    <w:rsid w:val="00A67B29"/>
    <w:rsid w:val="00AB03C9"/>
    <w:rsid w:val="00B1212B"/>
    <w:rsid w:val="00B764B8"/>
    <w:rsid w:val="00B90F3B"/>
    <w:rsid w:val="00BB6988"/>
    <w:rsid w:val="00BD0E11"/>
    <w:rsid w:val="00BD7A44"/>
    <w:rsid w:val="00BE3350"/>
    <w:rsid w:val="00BE458A"/>
    <w:rsid w:val="00C0343B"/>
    <w:rsid w:val="00C60CDF"/>
    <w:rsid w:val="00C764B3"/>
    <w:rsid w:val="00CF44E6"/>
    <w:rsid w:val="00D115C4"/>
    <w:rsid w:val="00D25468"/>
    <w:rsid w:val="00D4146A"/>
    <w:rsid w:val="00D45E69"/>
    <w:rsid w:val="00D76A11"/>
    <w:rsid w:val="00D9580B"/>
    <w:rsid w:val="00E40F52"/>
    <w:rsid w:val="00E6107D"/>
    <w:rsid w:val="00E87169"/>
    <w:rsid w:val="00E93E3C"/>
    <w:rsid w:val="00EA5C79"/>
    <w:rsid w:val="00EC70FA"/>
    <w:rsid w:val="00EE5AE0"/>
    <w:rsid w:val="00F3463D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68075"/>
  <w15:chartTrackingRefBased/>
  <w15:docId w15:val="{167B299B-3EF6-411E-837D-F289FD90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6F5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character" w:styleId="Hyperlink">
    <w:name w:val="Hyperlink"/>
    <w:uiPriority w:val="99"/>
    <w:unhideWhenUsed/>
    <w:rsid w:val="00790A09"/>
    <w:rPr>
      <w:color w:val="0000FF"/>
      <w:u w:val="single"/>
    </w:rPr>
  </w:style>
  <w:style w:type="paragraph" w:styleId="NoSpacing">
    <w:name w:val="No Spacing"/>
    <w:uiPriority w:val="1"/>
    <w:qFormat/>
    <w:rsid w:val="00790A09"/>
    <w:rPr>
      <w:rFonts w:ascii="Calibri" w:eastAsia="Calibri" w:hAnsi="Calibri"/>
      <w:sz w:val="22"/>
      <w:szCs w:val="22"/>
      <w:lang w:val="en-US" w:eastAsia="en-US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Box">
    <w:name w:val="Box"/>
    <w:basedOn w:val="Normal"/>
    <w:qFormat/>
    <w:rsid w:val="00790A09"/>
    <w:pPr>
      <w:spacing w:line="280" w:lineRule="exact"/>
    </w:pPr>
    <w:rPr>
      <w:rFonts w:ascii="Arial" w:eastAsia="Calibri" w:hAnsi="Arial" w:cs="Arial"/>
      <w:color w:val="323232"/>
      <w:spacing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7968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table" w:styleId="TableGrid">
    <w:name w:val="Table Grid"/>
    <w:basedOn w:val="TableNormal"/>
    <w:rsid w:val="00EA5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3463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styleId="Footer">
    <w:name w:val="footer"/>
    <w:basedOn w:val="Normal"/>
    <w:link w:val="FooterChar"/>
    <w:rsid w:val="00F3463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customStyle="1" w:styleId="Normal1">
    <w:name w:val="Normal1"/>
    <w:rsid w:val="00F3463D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character" w:styleId="UnresolvedMention">
    <w:name w:val="Unresolved Mention"/>
    <w:uiPriority w:val="99"/>
    <w:semiHidden/>
    <w:unhideWhenUsed/>
    <w:rsid w:val="00F346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%20Buetler\Desktop\done\Simple%20free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470AB-CA6B-4605-82A2-4B3E9207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free invoice.dot</Template>
  <TotalTime>32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Links>
    <vt:vector size="6" baseType="variant">
      <vt:variant>
        <vt:i4>3014757</vt:i4>
      </vt:variant>
      <vt:variant>
        <vt:i4>0</vt:i4>
      </vt:variant>
      <vt:variant>
        <vt:i4>0</vt:i4>
      </vt:variant>
      <vt:variant>
        <vt:i4>5</vt:i4>
      </vt:variant>
      <vt:variant>
        <vt:lpwstr>https://getinvoice.co/free-invoice-template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Getinvoice.co</dc:creator>
  <cp:keywords/>
  <cp:lastModifiedBy>Anushka Mahajan</cp:lastModifiedBy>
  <cp:revision>15</cp:revision>
  <cp:lastPrinted>2007-04-30T15:10:00Z</cp:lastPrinted>
  <dcterms:created xsi:type="dcterms:W3CDTF">2025-05-02T12:09:00Z</dcterms:created>
  <dcterms:modified xsi:type="dcterms:W3CDTF">2025-07-19T03:04:00Z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